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3B" w:rsidRPr="00DE0A3B" w:rsidRDefault="00987EFC" w:rsidP="007F1B3D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Vesteraalen</w:t>
      </w:r>
      <w:proofErr w:type="spellEnd"/>
      <w:r w:rsidR="00D30CB0" w:rsidRPr="00DE0A3B">
        <w:rPr>
          <w:rFonts w:ascii="Arial" w:hAnsi="Arial" w:cs="Arial"/>
          <w:b/>
          <w:sz w:val="28"/>
          <w:szCs w:val="28"/>
        </w:rPr>
        <w:t xml:space="preserve"> </w:t>
      </w:r>
      <w:r w:rsidR="00DE0A3B" w:rsidRPr="00DE0A3B">
        <w:rPr>
          <w:rFonts w:ascii="Arial" w:hAnsi="Arial" w:cs="Arial"/>
          <w:b/>
          <w:sz w:val="28"/>
          <w:szCs w:val="28"/>
        </w:rPr>
        <w:t>Snow Crab Chela Measurements Tally Sheet</w:t>
      </w:r>
    </w:p>
    <w:p w:rsidR="00DE0A3B" w:rsidRDefault="00DE0A3B" w:rsidP="00DE0A3B">
      <w:pPr>
        <w:rPr>
          <w:rFonts w:ascii="Arial" w:hAnsi="Arial" w:cs="Arial"/>
          <w:b/>
          <w:sz w:val="24"/>
          <w:szCs w:val="24"/>
        </w:rPr>
      </w:pPr>
    </w:p>
    <w:p w:rsidR="00DE0A3B" w:rsidRPr="00DE0A3B" w:rsidRDefault="00D30CB0" w:rsidP="00DE0A3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Southern L</w:t>
      </w:r>
      <w:r w:rsidR="00DE0A3B" w:rsidRPr="00DE0A3B">
        <w:rPr>
          <w:rFonts w:ascii="Arial" w:hAnsi="Arial" w:cs="Arial"/>
          <w:b/>
          <w:sz w:val="28"/>
          <w:szCs w:val="28"/>
        </w:rPr>
        <w:t>ocations:  Rows A-K and Z</w:t>
      </w:r>
    </w:p>
    <w:p w:rsidR="00DE0A3B" w:rsidRDefault="00DE0A3B" w:rsidP="00DE0A3B">
      <w:pPr>
        <w:rPr>
          <w:rFonts w:ascii="Arial" w:hAnsi="Arial" w:cs="Arial"/>
          <w:b/>
          <w:sz w:val="24"/>
          <w:szCs w:val="24"/>
        </w:rPr>
      </w:pPr>
    </w:p>
    <w:p w:rsidR="008D2270" w:rsidRDefault="008D2270" w:rsidP="008D2270">
      <w:pPr>
        <w:ind w:left="1170"/>
        <w:rPr>
          <w:rFonts w:ascii="Arial" w:hAnsi="Arial" w:cs="Arial"/>
          <w:sz w:val="24"/>
          <w:szCs w:val="24"/>
        </w:rPr>
      </w:pPr>
      <w:r w:rsidRPr="008D2270">
        <w:rPr>
          <w:rFonts w:ascii="Arial" w:hAnsi="Arial" w:cs="Arial"/>
          <w:sz w:val="24"/>
          <w:szCs w:val="24"/>
        </w:rPr>
        <w:tab/>
      </w:r>
      <w:r w:rsidRPr="008D2270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562"/>
        <w:gridCol w:w="5618"/>
      </w:tblGrid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Size Bins CW mm</w:t>
            </w:r>
          </w:p>
        </w:tc>
        <w:tc>
          <w:tcPr>
            <w:tcW w:w="577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Minimum sampling goal is 20</w:t>
            </w:r>
            <w:r w:rsidR="007F1B3D">
              <w:rPr>
                <w:rFonts w:ascii="Arial" w:hAnsi="Arial" w:cs="Arial"/>
                <w:b/>
                <w:sz w:val="28"/>
                <w:szCs w:val="28"/>
              </w:rPr>
              <w:t xml:space="preserve"> per boat per location</w:t>
            </w: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&lt;35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35-44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45-54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55-64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65-74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75-84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85-94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95-104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105-114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115-124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125-134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E0A3B" w:rsidRPr="00DE0A3B" w:rsidTr="00DE0A3B">
        <w:trPr>
          <w:trHeight w:val="864"/>
        </w:trPr>
        <w:tc>
          <w:tcPr>
            <w:tcW w:w="2628" w:type="dxa"/>
          </w:tcPr>
          <w:p w:rsidR="00DE0A3B" w:rsidRPr="00DE0A3B" w:rsidRDefault="00DE0A3B" w:rsidP="00DE0A3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&gt;135</w:t>
            </w:r>
          </w:p>
        </w:tc>
        <w:tc>
          <w:tcPr>
            <w:tcW w:w="5778" w:type="dxa"/>
          </w:tcPr>
          <w:p w:rsidR="00DE0A3B" w:rsidRPr="00DE0A3B" w:rsidRDefault="00DE0A3B" w:rsidP="008D22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30CB0" w:rsidRPr="00DE0A3B" w:rsidRDefault="00D30CB0" w:rsidP="007F1B3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Alaska Knight</w:t>
      </w:r>
      <w:r w:rsidRPr="00DE0A3B">
        <w:rPr>
          <w:rFonts w:ascii="Arial" w:hAnsi="Arial" w:cs="Arial"/>
          <w:b/>
          <w:sz w:val="28"/>
          <w:szCs w:val="28"/>
        </w:rPr>
        <w:t xml:space="preserve"> Snow Crab Chela Measurements Tally Sheet</w:t>
      </w:r>
    </w:p>
    <w:p w:rsidR="00D30CB0" w:rsidRDefault="00D30CB0" w:rsidP="00D30CB0">
      <w:pPr>
        <w:rPr>
          <w:rFonts w:ascii="Arial" w:hAnsi="Arial" w:cs="Arial"/>
          <w:b/>
          <w:sz w:val="24"/>
          <w:szCs w:val="24"/>
        </w:rPr>
      </w:pPr>
    </w:p>
    <w:p w:rsidR="00D30CB0" w:rsidRPr="00DE0A3B" w:rsidRDefault="00D30CB0" w:rsidP="00D30CB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Southern L</w:t>
      </w:r>
      <w:r w:rsidRPr="00DE0A3B">
        <w:rPr>
          <w:rFonts w:ascii="Arial" w:hAnsi="Arial" w:cs="Arial"/>
          <w:b/>
          <w:sz w:val="28"/>
          <w:szCs w:val="28"/>
        </w:rPr>
        <w:t>ocations:  Rows A-K and Z</w:t>
      </w:r>
    </w:p>
    <w:p w:rsidR="00D30CB0" w:rsidRDefault="00D30CB0" w:rsidP="00D30CB0">
      <w:pPr>
        <w:rPr>
          <w:rFonts w:ascii="Arial" w:hAnsi="Arial" w:cs="Arial"/>
          <w:b/>
          <w:sz w:val="24"/>
          <w:szCs w:val="24"/>
        </w:rPr>
      </w:pPr>
    </w:p>
    <w:p w:rsidR="00D30CB0" w:rsidRDefault="00D30CB0" w:rsidP="00D30CB0">
      <w:pPr>
        <w:ind w:left="1170"/>
        <w:rPr>
          <w:rFonts w:ascii="Arial" w:hAnsi="Arial" w:cs="Arial"/>
          <w:sz w:val="24"/>
          <w:szCs w:val="24"/>
        </w:rPr>
      </w:pPr>
      <w:r w:rsidRPr="008D2270">
        <w:rPr>
          <w:rFonts w:ascii="Arial" w:hAnsi="Arial" w:cs="Arial"/>
          <w:sz w:val="24"/>
          <w:szCs w:val="24"/>
        </w:rPr>
        <w:tab/>
      </w:r>
      <w:r w:rsidRPr="008D2270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562"/>
        <w:gridCol w:w="5618"/>
      </w:tblGrid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Size Bins CW mm</w:t>
            </w:r>
          </w:p>
        </w:tc>
        <w:tc>
          <w:tcPr>
            <w:tcW w:w="5778" w:type="dxa"/>
          </w:tcPr>
          <w:p w:rsidR="00D30CB0" w:rsidRPr="00DE0A3B" w:rsidRDefault="007F1B3D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Minimum sampling goal is 20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per boat per location</w:t>
            </w: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&lt;35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35-44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45-54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55-64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65-74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75-84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85-94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95-104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105-114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115-124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125-134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30CB0" w:rsidRPr="00DE0A3B" w:rsidTr="00A236B4">
        <w:trPr>
          <w:trHeight w:val="864"/>
        </w:trPr>
        <w:tc>
          <w:tcPr>
            <w:tcW w:w="2628" w:type="dxa"/>
          </w:tcPr>
          <w:p w:rsidR="00D30CB0" w:rsidRPr="00DE0A3B" w:rsidRDefault="00D30CB0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&gt;135</w:t>
            </w:r>
          </w:p>
        </w:tc>
        <w:tc>
          <w:tcPr>
            <w:tcW w:w="5778" w:type="dxa"/>
          </w:tcPr>
          <w:p w:rsidR="00D30CB0" w:rsidRPr="00DE0A3B" w:rsidRDefault="00D30CB0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23CF4" w:rsidRPr="00DE0A3B" w:rsidRDefault="00987EFC" w:rsidP="007F1B3D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Vesteraalen</w:t>
      </w:r>
      <w:proofErr w:type="spellEnd"/>
      <w:r w:rsidR="00923CF4" w:rsidRPr="00DE0A3B">
        <w:rPr>
          <w:rFonts w:ascii="Arial" w:hAnsi="Arial" w:cs="Arial"/>
          <w:b/>
          <w:sz w:val="28"/>
          <w:szCs w:val="28"/>
        </w:rPr>
        <w:t xml:space="preserve"> Snow Crab Chela Measurements Tally Sheet</w:t>
      </w:r>
    </w:p>
    <w:p w:rsidR="00923CF4" w:rsidRDefault="00923CF4" w:rsidP="00923CF4">
      <w:pPr>
        <w:rPr>
          <w:rFonts w:ascii="Arial" w:hAnsi="Arial" w:cs="Arial"/>
          <w:b/>
          <w:sz w:val="24"/>
          <w:szCs w:val="24"/>
        </w:rPr>
      </w:pPr>
    </w:p>
    <w:p w:rsidR="00923CF4" w:rsidRPr="00DE0A3B" w:rsidRDefault="00923CF4" w:rsidP="00923CF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Northern Locations:  Rows L-V</w:t>
      </w:r>
    </w:p>
    <w:p w:rsidR="00923CF4" w:rsidRDefault="00923CF4" w:rsidP="00923CF4">
      <w:pPr>
        <w:rPr>
          <w:rFonts w:ascii="Arial" w:hAnsi="Arial" w:cs="Arial"/>
          <w:b/>
          <w:sz w:val="24"/>
          <w:szCs w:val="24"/>
        </w:rPr>
      </w:pPr>
    </w:p>
    <w:p w:rsidR="00923CF4" w:rsidRDefault="00923CF4" w:rsidP="00923CF4">
      <w:pPr>
        <w:ind w:left="1170"/>
        <w:rPr>
          <w:rFonts w:ascii="Arial" w:hAnsi="Arial" w:cs="Arial"/>
          <w:sz w:val="24"/>
          <w:szCs w:val="24"/>
        </w:rPr>
      </w:pPr>
      <w:r w:rsidRPr="008D2270">
        <w:rPr>
          <w:rFonts w:ascii="Arial" w:hAnsi="Arial" w:cs="Arial"/>
          <w:sz w:val="24"/>
          <w:szCs w:val="24"/>
        </w:rPr>
        <w:tab/>
      </w:r>
      <w:r w:rsidRPr="008D2270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562"/>
        <w:gridCol w:w="5618"/>
      </w:tblGrid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Size Bins CW mm</w:t>
            </w:r>
          </w:p>
        </w:tc>
        <w:tc>
          <w:tcPr>
            <w:tcW w:w="5778" w:type="dxa"/>
          </w:tcPr>
          <w:p w:rsidR="00923CF4" w:rsidRPr="00DE0A3B" w:rsidRDefault="007F1B3D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Minimum sampling goal is 20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per boat per location</w:t>
            </w: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&lt;35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35-44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45-54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55-64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65-74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75-84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85-94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95-104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105-114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115-124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125-134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&gt;135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23CF4" w:rsidRPr="00DE0A3B" w:rsidRDefault="00923CF4" w:rsidP="007F1B3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Alaska Knight</w:t>
      </w:r>
      <w:r w:rsidRPr="00DE0A3B">
        <w:rPr>
          <w:rFonts w:ascii="Arial" w:hAnsi="Arial" w:cs="Arial"/>
          <w:b/>
          <w:sz w:val="28"/>
          <w:szCs w:val="28"/>
        </w:rPr>
        <w:t xml:space="preserve"> Snow Crab Chela Measurements Tally Sheet</w:t>
      </w:r>
    </w:p>
    <w:p w:rsidR="00923CF4" w:rsidRDefault="00923CF4" w:rsidP="00923CF4">
      <w:pPr>
        <w:rPr>
          <w:rFonts w:ascii="Arial" w:hAnsi="Arial" w:cs="Arial"/>
          <w:b/>
          <w:sz w:val="24"/>
          <w:szCs w:val="24"/>
        </w:rPr>
      </w:pPr>
    </w:p>
    <w:p w:rsidR="00923CF4" w:rsidRPr="00DE0A3B" w:rsidRDefault="00923CF4" w:rsidP="00923CF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Northern Locations:  Rows L-V</w:t>
      </w:r>
    </w:p>
    <w:p w:rsidR="00923CF4" w:rsidRDefault="00923CF4" w:rsidP="00923CF4">
      <w:pPr>
        <w:rPr>
          <w:rFonts w:ascii="Arial" w:hAnsi="Arial" w:cs="Arial"/>
          <w:b/>
          <w:sz w:val="24"/>
          <w:szCs w:val="24"/>
        </w:rPr>
      </w:pPr>
    </w:p>
    <w:p w:rsidR="00923CF4" w:rsidRDefault="00923CF4" w:rsidP="00923CF4">
      <w:pPr>
        <w:ind w:left="1170"/>
        <w:rPr>
          <w:rFonts w:ascii="Arial" w:hAnsi="Arial" w:cs="Arial"/>
          <w:sz w:val="24"/>
          <w:szCs w:val="24"/>
        </w:rPr>
      </w:pPr>
      <w:r w:rsidRPr="008D2270">
        <w:rPr>
          <w:rFonts w:ascii="Arial" w:hAnsi="Arial" w:cs="Arial"/>
          <w:sz w:val="24"/>
          <w:szCs w:val="24"/>
        </w:rPr>
        <w:tab/>
      </w:r>
      <w:r w:rsidRPr="008D2270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562"/>
        <w:gridCol w:w="5618"/>
      </w:tblGrid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Size Bins CW mm</w:t>
            </w:r>
          </w:p>
        </w:tc>
        <w:tc>
          <w:tcPr>
            <w:tcW w:w="5778" w:type="dxa"/>
          </w:tcPr>
          <w:p w:rsidR="00923CF4" w:rsidRPr="00DE0A3B" w:rsidRDefault="007F1B3D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Minimum sampling goal is 20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per boat per location</w:t>
            </w: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&lt;35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35-44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45-54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55-64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65-74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75-84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85-94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95-104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105-114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115-124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125-134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23CF4" w:rsidRPr="00DE0A3B" w:rsidTr="00A236B4">
        <w:trPr>
          <w:trHeight w:val="864"/>
        </w:trPr>
        <w:tc>
          <w:tcPr>
            <w:tcW w:w="2628" w:type="dxa"/>
          </w:tcPr>
          <w:p w:rsidR="00923CF4" w:rsidRPr="00DE0A3B" w:rsidRDefault="00923CF4" w:rsidP="00A236B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E0A3B">
              <w:rPr>
                <w:rFonts w:ascii="Arial" w:hAnsi="Arial" w:cs="Arial"/>
                <w:b/>
                <w:sz w:val="28"/>
                <w:szCs w:val="28"/>
              </w:rPr>
              <w:t>&gt;135</w:t>
            </w:r>
          </w:p>
        </w:tc>
        <w:tc>
          <w:tcPr>
            <w:tcW w:w="5778" w:type="dxa"/>
          </w:tcPr>
          <w:p w:rsidR="00923CF4" w:rsidRPr="00DE0A3B" w:rsidRDefault="00923CF4" w:rsidP="00A236B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7EFC" w:rsidRDefault="00987EFC" w:rsidP="00E55905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  <w:sectPr w:rsidR="00987EFC" w:rsidSect="00987E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0192" w:rsidRPr="00E55905" w:rsidRDefault="00E55905" w:rsidP="00E55905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  <w:r w:rsidRPr="00E55905">
        <w:rPr>
          <w:rFonts w:ascii="Times New Roman" w:hAnsi="Times New Roman"/>
          <w:b/>
          <w:sz w:val="28"/>
          <w:szCs w:val="28"/>
        </w:rPr>
        <w:t>Alaska Knight Red King Crab Weight Tally Sheet</w:t>
      </w:r>
    </w:p>
    <w:p w:rsidR="00A236B4" w:rsidRPr="00A236B4" w:rsidRDefault="00A236B4" w:rsidP="00A236B4">
      <w:pPr>
        <w:numPr>
          <w:ilvl w:val="12"/>
          <w:numId w:val="0"/>
        </w:numPr>
        <w:spacing w:line="24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4490" w:type="dxa"/>
        <w:tblLook w:val="04A0" w:firstRow="1" w:lastRow="0" w:firstColumn="1" w:lastColumn="0" w:noHBand="0" w:noVBand="1"/>
      </w:tblPr>
      <w:tblGrid>
        <w:gridCol w:w="1800"/>
        <w:gridCol w:w="3060"/>
        <w:gridCol w:w="1980"/>
        <w:gridCol w:w="2610"/>
        <w:gridCol w:w="2250"/>
        <w:gridCol w:w="2790"/>
      </w:tblGrid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Male size bins CL mm</w:t>
            </w: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198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Ovigerous</w:t>
            </w:r>
            <w:proofErr w:type="spellEnd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size bins CL mm</w:t>
            </w: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225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Nonovigerous</w:t>
            </w:r>
            <w:proofErr w:type="spellEnd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size bins CL mm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9F62C9" w:rsidRDefault="00267DB1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&lt;65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&lt;9</w:t>
            </w:r>
            <w:r w:rsidR="00267DB1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&lt;45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75-84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85-94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125-134</w:t>
            </w: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75-84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135-144</w:t>
            </w: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85-94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F75458" w:rsidRDefault="00F75458" w:rsidP="00F7545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14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F7545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125-134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135-144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145-154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125-134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155-164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55905" w:rsidRPr="009F62C9" w:rsidRDefault="00F75458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135-144</w:t>
            </w: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E55905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165-174</w:t>
            </w:r>
          </w:p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55905" w:rsidRPr="009F62C9" w:rsidRDefault="00E55905" w:rsidP="00F75458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F75458" w:rsidRDefault="00F75458" w:rsidP="00F7545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14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E55905" w:rsidRPr="009F62C9" w:rsidRDefault="00E55905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00394" w:rsidRPr="009F62C9" w:rsidTr="007A2BE5">
        <w:trPr>
          <w:trHeight w:val="288"/>
        </w:trPr>
        <w:tc>
          <w:tcPr>
            <w:tcW w:w="1800" w:type="dxa"/>
          </w:tcPr>
          <w:p w:rsidR="009F62C9" w:rsidRDefault="009F62C9" w:rsidP="009F62C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175</w:t>
            </w:r>
          </w:p>
          <w:p w:rsidR="007A2BE5" w:rsidRPr="007A2BE5" w:rsidRDefault="007A2BE5" w:rsidP="009F62C9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9F62C9" w:rsidRPr="009F62C9" w:rsidRDefault="009F62C9" w:rsidP="00923CF4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D2270" w:rsidRDefault="008D2270" w:rsidP="00923CF4"/>
    <w:p w:rsidR="00B15FCF" w:rsidRDefault="00B15FCF" w:rsidP="00923CF4"/>
    <w:p w:rsidR="00B15FCF" w:rsidRDefault="00B15FCF" w:rsidP="00923CF4"/>
    <w:p w:rsidR="00B15FCF" w:rsidRDefault="00B15FCF" w:rsidP="00923CF4"/>
    <w:p w:rsidR="00B15FCF" w:rsidRDefault="00B15FCF" w:rsidP="00923CF4"/>
    <w:p w:rsidR="00B15FCF" w:rsidRPr="00E55905" w:rsidRDefault="00FC1431" w:rsidP="00B15FCF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Vesteraalen</w:t>
      </w:r>
      <w:proofErr w:type="spellEnd"/>
      <w:r w:rsidR="00B15FCF" w:rsidRPr="00B15FCF">
        <w:rPr>
          <w:rFonts w:ascii="Times New Roman" w:hAnsi="Times New Roman"/>
          <w:b/>
          <w:sz w:val="28"/>
          <w:szCs w:val="28"/>
        </w:rPr>
        <w:t xml:space="preserve"> </w:t>
      </w:r>
      <w:r w:rsidR="00B15FCF" w:rsidRPr="00E55905">
        <w:rPr>
          <w:rFonts w:ascii="Times New Roman" w:hAnsi="Times New Roman"/>
          <w:b/>
          <w:sz w:val="28"/>
          <w:szCs w:val="28"/>
        </w:rPr>
        <w:t>Red King Crab Weight Tally Sheet</w:t>
      </w:r>
    </w:p>
    <w:tbl>
      <w:tblPr>
        <w:tblStyle w:val="TableGrid"/>
        <w:tblW w:w="14490" w:type="dxa"/>
        <w:tblLook w:val="04A0" w:firstRow="1" w:lastRow="0" w:firstColumn="1" w:lastColumn="0" w:noHBand="0" w:noVBand="1"/>
      </w:tblPr>
      <w:tblGrid>
        <w:gridCol w:w="1800"/>
        <w:gridCol w:w="3060"/>
        <w:gridCol w:w="1980"/>
        <w:gridCol w:w="2610"/>
        <w:gridCol w:w="2250"/>
        <w:gridCol w:w="2790"/>
      </w:tblGrid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Male size bins CL mm</w:t>
            </w: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Ovigerous</w:t>
            </w:r>
            <w:proofErr w:type="spellEnd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size bins CL mm</w:t>
            </w: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Nonovigerous</w:t>
            </w:r>
            <w:proofErr w:type="spellEnd"/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size bins CL mm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&lt;65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&lt;95</w:t>
            </w: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&lt;45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75-84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85-94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125-134</w:t>
            </w: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75-84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135-144</w:t>
            </w: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85-94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14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125-134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135-144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145-154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125-134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155-164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135-144</w:t>
            </w: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165-174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14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81705" w:rsidRPr="009F62C9" w:rsidTr="00987EFC">
        <w:trPr>
          <w:trHeight w:val="288"/>
        </w:trPr>
        <w:tc>
          <w:tcPr>
            <w:tcW w:w="1800" w:type="dxa"/>
          </w:tcPr>
          <w:p w:rsidR="0008170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175</w:t>
            </w:r>
          </w:p>
          <w:p w:rsidR="00081705" w:rsidRPr="007A2BE5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06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081705" w:rsidRPr="009F62C9" w:rsidRDefault="00081705" w:rsidP="00987EFC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B15FCF" w:rsidRPr="00A236B4" w:rsidRDefault="00B15FCF" w:rsidP="00B15FCF">
      <w:pPr>
        <w:numPr>
          <w:ilvl w:val="12"/>
          <w:numId w:val="0"/>
        </w:numPr>
        <w:spacing w:line="240" w:lineRule="exact"/>
        <w:rPr>
          <w:rFonts w:ascii="Times New Roman" w:hAnsi="Times New Roman"/>
          <w:sz w:val="24"/>
          <w:szCs w:val="24"/>
        </w:rPr>
      </w:pPr>
    </w:p>
    <w:p w:rsidR="00023E5B" w:rsidRDefault="00023E5B" w:rsidP="00023E5B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023E5B" w:rsidRDefault="00023E5B" w:rsidP="00023E5B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023E5B" w:rsidRDefault="00023E5B" w:rsidP="00023E5B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023E5B" w:rsidRDefault="00023E5B" w:rsidP="00023E5B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023E5B" w:rsidRPr="00E55905" w:rsidRDefault="00023E5B" w:rsidP="00023E5B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Alaska Knight Snow</w:t>
      </w:r>
      <w:r w:rsidRPr="00E55905">
        <w:rPr>
          <w:rFonts w:ascii="Times New Roman" w:hAnsi="Times New Roman"/>
          <w:b/>
          <w:sz w:val="28"/>
          <w:szCs w:val="28"/>
        </w:rPr>
        <w:t xml:space="preserve"> Crab Weight Tally Sheet</w:t>
      </w:r>
    </w:p>
    <w:p w:rsidR="00023E5B" w:rsidRPr="00A236B4" w:rsidRDefault="00023E5B" w:rsidP="00023E5B">
      <w:pPr>
        <w:numPr>
          <w:ilvl w:val="12"/>
          <w:numId w:val="0"/>
        </w:numPr>
        <w:spacing w:line="24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4490" w:type="dxa"/>
        <w:tblLook w:val="04A0" w:firstRow="1" w:lastRow="0" w:firstColumn="1" w:lastColumn="0" w:noHBand="0" w:noVBand="1"/>
      </w:tblPr>
      <w:tblGrid>
        <w:gridCol w:w="1908"/>
        <w:gridCol w:w="2952"/>
        <w:gridCol w:w="1980"/>
        <w:gridCol w:w="2610"/>
        <w:gridCol w:w="2358"/>
        <w:gridCol w:w="2682"/>
      </w:tblGrid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Pr="009F62C9" w:rsidRDefault="00023E5B" w:rsidP="00023E5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Male size bins 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W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Ovigerous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size bins CW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Nonovigerous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size bins CW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&lt;25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&lt;45</w:t>
            </w: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&lt;35</w:t>
            </w: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25-34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35-44</w:t>
            </w: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35-44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Default="00023E5B" w:rsidP="00023E5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7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Default="00023E5B" w:rsidP="00023E5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6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75-84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023E5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85-94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3E5B" w:rsidRPr="009F62C9" w:rsidTr="00647A6E">
        <w:trPr>
          <w:trHeight w:val="720"/>
        </w:trPr>
        <w:tc>
          <w:tcPr>
            <w:tcW w:w="1908" w:type="dxa"/>
          </w:tcPr>
          <w:p w:rsidR="00023E5B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12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023E5B" w:rsidRPr="007A2BE5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023E5B" w:rsidRPr="009F62C9" w:rsidRDefault="00023E5B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63F3D" w:rsidRDefault="00563F3D" w:rsidP="00923CF4"/>
    <w:p w:rsidR="00563F3D" w:rsidRDefault="00563F3D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563F3D" w:rsidRPr="00E55905" w:rsidRDefault="00FC1431" w:rsidP="00563F3D">
      <w:pPr>
        <w:numPr>
          <w:ilvl w:val="12"/>
          <w:numId w:val="0"/>
        </w:numPr>
        <w:spacing w:line="24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Vesteraalen</w:t>
      </w:r>
      <w:bookmarkStart w:id="0" w:name="_GoBack"/>
      <w:bookmarkEnd w:id="0"/>
      <w:r w:rsidR="00563F3D">
        <w:rPr>
          <w:rFonts w:ascii="Times New Roman" w:hAnsi="Times New Roman"/>
          <w:b/>
          <w:sz w:val="28"/>
          <w:szCs w:val="28"/>
        </w:rPr>
        <w:t xml:space="preserve"> Snow</w:t>
      </w:r>
      <w:r w:rsidR="00563F3D" w:rsidRPr="00E55905">
        <w:rPr>
          <w:rFonts w:ascii="Times New Roman" w:hAnsi="Times New Roman"/>
          <w:b/>
          <w:sz w:val="28"/>
          <w:szCs w:val="28"/>
        </w:rPr>
        <w:t xml:space="preserve"> Crab Weight Tally Sheet</w:t>
      </w:r>
    </w:p>
    <w:p w:rsidR="00563F3D" w:rsidRPr="00A236B4" w:rsidRDefault="00563F3D" w:rsidP="00563F3D">
      <w:pPr>
        <w:numPr>
          <w:ilvl w:val="12"/>
          <w:numId w:val="0"/>
        </w:numPr>
        <w:spacing w:line="240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4490" w:type="dxa"/>
        <w:tblLook w:val="04A0" w:firstRow="1" w:lastRow="0" w:firstColumn="1" w:lastColumn="0" w:noHBand="0" w:noVBand="1"/>
      </w:tblPr>
      <w:tblGrid>
        <w:gridCol w:w="1908"/>
        <w:gridCol w:w="2952"/>
        <w:gridCol w:w="1980"/>
        <w:gridCol w:w="2610"/>
        <w:gridCol w:w="2358"/>
        <w:gridCol w:w="2682"/>
      </w:tblGrid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Male size bins 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W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Ovigerous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size bins CW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Nonovigerous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size bins CW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 xml:space="preserve"> mm</w:t>
            </w: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# collected</w:t>
            </w: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&lt;25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&lt;45</w:t>
            </w: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&lt;35</w:t>
            </w: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25-34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35-44</w:t>
            </w: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35-44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45-54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55-64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7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6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65-74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75-84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85-94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95-104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105-114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115-124</w:t>
            </w:r>
          </w:p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63F3D" w:rsidRPr="009F62C9" w:rsidTr="00563F3D">
        <w:trPr>
          <w:trHeight w:val="720"/>
        </w:trPr>
        <w:tc>
          <w:tcPr>
            <w:tcW w:w="1908" w:type="dxa"/>
          </w:tcPr>
          <w:p w:rsidR="00563F3D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9F62C9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&gt;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12</w:t>
            </w:r>
            <w:r w:rsidRPr="009F62C9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  <w:p w:rsidR="00563F3D" w:rsidRPr="007A2BE5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95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682" w:type="dxa"/>
          </w:tcPr>
          <w:p w:rsidR="00563F3D" w:rsidRPr="009F62C9" w:rsidRDefault="00563F3D" w:rsidP="00563F3D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B15FCF" w:rsidRDefault="00B15FCF" w:rsidP="00923CF4"/>
    <w:sectPr w:rsidR="00B15FCF" w:rsidSect="00FC14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40621"/>
    <w:multiLevelType w:val="hybridMultilevel"/>
    <w:tmpl w:val="595A3ECC"/>
    <w:lvl w:ilvl="0" w:tplc="E6D05452">
      <w:start w:val="10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74D6074B"/>
    <w:multiLevelType w:val="hybridMultilevel"/>
    <w:tmpl w:val="7DD4A48E"/>
    <w:lvl w:ilvl="0" w:tplc="0409000B">
      <w:start w:val="16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09B3"/>
    <w:multiLevelType w:val="hybridMultilevel"/>
    <w:tmpl w:val="57664AEA"/>
    <w:lvl w:ilvl="0" w:tplc="B56C91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F8"/>
    <w:rsid w:val="00023E5B"/>
    <w:rsid w:val="00081705"/>
    <w:rsid w:val="00211F8A"/>
    <w:rsid w:val="00215C76"/>
    <w:rsid w:val="00267DB1"/>
    <w:rsid w:val="002C44DF"/>
    <w:rsid w:val="002F185C"/>
    <w:rsid w:val="003233A2"/>
    <w:rsid w:val="00404EF3"/>
    <w:rsid w:val="00443E6F"/>
    <w:rsid w:val="00563F3D"/>
    <w:rsid w:val="00587411"/>
    <w:rsid w:val="00647A6E"/>
    <w:rsid w:val="00656261"/>
    <w:rsid w:val="006B5651"/>
    <w:rsid w:val="006E6F7F"/>
    <w:rsid w:val="007A2BE5"/>
    <w:rsid w:val="007F1B3D"/>
    <w:rsid w:val="008B7F25"/>
    <w:rsid w:val="008D2270"/>
    <w:rsid w:val="00923CF4"/>
    <w:rsid w:val="00987EFC"/>
    <w:rsid w:val="009C37F8"/>
    <w:rsid w:val="009F40A8"/>
    <w:rsid w:val="009F62C9"/>
    <w:rsid w:val="00A00394"/>
    <w:rsid w:val="00A236B4"/>
    <w:rsid w:val="00A57678"/>
    <w:rsid w:val="00B15FCF"/>
    <w:rsid w:val="00B84981"/>
    <w:rsid w:val="00C04D04"/>
    <w:rsid w:val="00CA4251"/>
    <w:rsid w:val="00D30CB0"/>
    <w:rsid w:val="00D80192"/>
    <w:rsid w:val="00DD428C"/>
    <w:rsid w:val="00DE0A3B"/>
    <w:rsid w:val="00E55905"/>
    <w:rsid w:val="00EB71F8"/>
    <w:rsid w:val="00F75458"/>
    <w:rsid w:val="00FC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4030DB-2996-4DD5-875B-A6D5108E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28C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7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F8A"/>
    <w:pPr>
      <w:ind w:left="720"/>
      <w:contextualSpacing/>
    </w:pPr>
  </w:style>
  <w:style w:type="table" w:styleId="TableGrid">
    <w:name w:val="Table Grid"/>
    <w:basedOn w:val="TableNormal"/>
    <w:uiPriority w:val="59"/>
    <w:rsid w:val="00DE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B345F11</Template>
  <TotalTime>12</TotalTime>
  <Pages>8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Swiney</dc:creator>
  <cp:keywords/>
  <dc:description/>
  <cp:lastModifiedBy>Katherine.Swiney</cp:lastModifiedBy>
  <cp:revision>3</cp:revision>
  <dcterms:created xsi:type="dcterms:W3CDTF">2015-05-26T16:24:00Z</dcterms:created>
  <dcterms:modified xsi:type="dcterms:W3CDTF">2015-05-26T16:36:00Z</dcterms:modified>
</cp:coreProperties>
</file>